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1055" w:rsidRPr="00642EEA" w:rsidRDefault="00107653" w:rsidP="00107653">
      <w:pPr>
        <w:pStyle w:val="Fechadelacarta"/>
        <w:jc w:val="right"/>
        <w:rPr>
          <w:rFonts w:ascii="Roboto" w:hAnsi="Roboto"/>
          <w:b/>
        </w:rPr>
      </w:pPr>
      <w:r w:rsidRPr="00642EEA">
        <w:rPr>
          <w:rFonts w:ascii="Roboto" w:hAnsi="Roboto"/>
          <w:b/>
        </w:rPr>
        <w:t xml:space="preserve">México, Distrito Federal a </w:t>
      </w:r>
      <w:r w:rsidRPr="00642EEA">
        <w:rPr>
          <w:rFonts w:ascii="Roboto" w:hAnsi="Roboto"/>
          <w:b/>
        </w:rPr>
        <w:fldChar w:fldCharType="begin"/>
      </w:r>
      <w:r w:rsidRPr="00642EEA">
        <w:rPr>
          <w:rFonts w:ascii="Roboto" w:hAnsi="Roboto"/>
          <w:b/>
        </w:rPr>
        <w:instrText xml:space="preserve"> TIME \@ "d' de 'MMMM' de 'yyyy" </w:instrText>
      </w:r>
      <w:r w:rsidRPr="00642EEA">
        <w:rPr>
          <w:rFonts w:ascii="Roboto" w:hAnsi="Roboto"/>
          <w:b/>
        </w:rPr>
        <w:fldChar w:fldCharType="separate"/>
      </w:r>
      <w:r w:rsidR="00642EEA" w:rsidRPr="00642EEA">
        <w:rPr>
          <w:rFonts w:ascii="Roboto" w:hAnsi="Roboto"/>
          <w:b/>
          <w:noProof/>
        </w:rPr>
        <w:t>16 de agosto de 2017</w:t>
      </w:r>
      <w:r w:rsidRPr="00642EEA">
        <w:rPr>
          <w:rFonts w:ascii="Roboto" w:hAnsi="Roboto"/>
          <w:b/>
        </w:rPr>
        <w:fldChar w:fldCharType="end"/>
      </w:r>
    </w:p>
    <w:sdt>
      <w:sdtPr>
        <w:rPr>
          <w:rFonts w:ascii="Roboto" w:hAnsi="Roboto"/>
        </w:rPr>
        <w:alias w:val="Nombre del destinatario"/>
        <w:tag w:val="Nombre del destinatario"/>
        <w:id w:val="262899009"/>
        <w:placeholder>
          <w:docPart w:val="B1D5779348044A2793EF92A11242EE3A"/>
        </w:placeholder>
        <w:dataBinding w:prefixMappings="xmlns:ns0='http://schemas.microsoft.com/templates/2006/recipientData' " w:xpath="/ns0:templateProperties[1]/ns0:recipientName[1]" w:storeItemID="{5258BCAE-5C91-4FE8-A49D-C58775781A8C}"/>
        <w:text/>
      </w:sdtPr>
      <w:sdtEndPr/>
      <w:sdtContent>
        <w:p w:rsidR="00F61055" w:rsidRPr="00642EEA" w:rsidRDefault="00107653">
          <w:pPr>
            <w:pStyle w:val="Nombredeldestinatario-Negrita"/>
            <w:rPr>
              <w:rFonts w:ascii="Roboto" w:hAnsi="Roboto"/>
            </w:rPr>
          </w:pPr>
          <w:r w:rsidRPr="00642EEA">
            <w:rPr>
              <w:rFonts w:ascii="Roboto" w:hAnsi="Roboto"/>
            </w:rPr>
            <w:t>Responsable de la Vacante</w:t>
          </w:r>
          <w:r w:rsidR="009D7180" w:rsidRPr="00642EEA">
            <w:rPr>
              <w:rFonts w:ascii="Roboto" w:hAnsi="Roboto"/>
            </w:rPr>
            <w:t>:</w:t>
          </w:r>
        </w:p>
      </w:sdtContent>
    </w:sdt>
    <w:p w:rsidR="00AF379F" w:rsidRPr="00642EEA" w:rsidRDefault="00AF379F">
      <w:pPr>
        <w:pStyle w:val="Cuerpodelacarta"/>
        <w:rPr>
          <w:rFonts w:ascii="Roboto" w:hAnsi="Roboto"/>
        </w:rPr>
      </w:pPr>
    </w:p>
    <w:p w:rsidR="00363869" w:rsidRPr="00642EEA" w:rsidRDefault="00107653" w:rsidP="00AF379F">
      <w:pPr>
        <w:pStyle w:val="Cuerpodelacarta"/>
        <w:spacing w:line="360" w:lineRule="auto"/>
        <w:jc w:val="both"/>
        <w:rPr>
          <w:rFonts w:ascii="Roboto" w:hAnsi="Roboto"/>
        </w:rPr>
      </w:pPr>
      <w:r w:rsidRPr="00642EEA">
        <w:rPr>
          <w:rFonts w:ascii="Roboto" w:hAnsi="Roboto"/>
        </w:rPr>
        <w:t>Muy buen día</w:t>
      </w:r>
      <w:r w:rsidR="00405A21" w:rsidRPr="00642EEA">
        <w:rPr>
          <w:rFonts w:ascii="Roboto" w:hAnsi="Roboto"/>
        </w:rPr>
        <w:t>,</w:t>
      </w:r>
      <w:r w:rsidRPr="00642EEA">
        <w:rPr>
          <w:rFonts w:ascii="Roboto" w:hAnsi="Roboto"/>
        </w:rPr>
        <w:t xml:space="preserve"> primeramente</w:t>
      </w:r>
      <w:r w:rsidR="008410F3" w:rsidRPr="00642EEA">
        <w:rPr>
          <w:rFonts w:ascii="Roboto" w:hAnsi="Roboto"/>
        </w:rPr>
        <w:t xml:space="preserve"> quiero presentarme ante usted mi nombre es Edgar Alfonso Reyes Pérez</w:t>
      </w:r>
      <w:r w:rsidRPr="00642EEA">
        <w:rPr>
          <w:rFonts w:ascii="Roboto" w:hAnsi="Roboto"/>
        </w:rPr>
        <w:t xml:space="preserve"> s</w:t>
      </w:r>
      <w:r w:rsidR="009D7180" w:rsidRPr="00642EEA">
        <w:rPr>
          <w:rFonts w:ascii="Roboto" w:hAnsi="Roboto"/>
        </w:rPr>
        <w:t>oy</w:t>
      </w:r>
      <w:r w:rsidR="00363869" w:rsidRPr="00642EEA">
        <w:rPr>
          <w:rFonts w:ascii="Roboto" w:hAnsi="Roboto"/>
        </w:rPr>
        <w:t xml:space="preserve"> egresado de la carrera en Relaciones Comerciales del instituto Politécnico Nacional, cuento con la certificación Internacional </w:t>
      </w:r>
      <w:r w:rsidR="009D7180" w:rsidRPr="00642EEA">
        <w:rPr>
          <w:rFonts w:ascii="Roboto" w:hAnsi="Roboto"/>
        </w:rPr>
        <w:t>Project Manager</w:t>
      </w:r>
      <w:r w:rsidR="008410F3" w:rsidRPr="00642EEA">
        <w:rPr>
          <w:rFonts w:ascii="Roboto" w:hAnsi="Roboto"/>
        </w:rPr>
        <w:t xml:space="preserve"> Professional</w:t>
      </w:r>
      <w:r w:rsidR="009D7180" w:rsidRPr="00642EEA">
        <w:rPr>
          <w:rFonts w:ascii="Roboto" w:hAnsi="Roboto"/>
        </w:rPr>
        <w:t xml:space="preserve"> </w:t>
      </w:r>
      <w:r w:rsidR="00363869" w:rsidRPr="00642EEA">
        <w:rPr>
          <w:rFonts w:ascii="Roboto" w:hAnsi="Roboto"/>
        </w:rPr>
        <w:t>emitida por el</w:t>
      </w:r>
      <w:r w:rsidR="009D7180" w:rsidRPr="00642EEA">
        <w:rPr>
          <w:rFonts w:ascii="Roboto" w:hAnsi="Roboto"/>
        </w:rPr>
        <w:t xml:space="preserve"> PMI</w:t>
      </w:r>
      <w:r w:rsidR="00363869" w:rsidRPr="00642EEA">
        <w:rPr>
          <w:rFonts w:ascii="Roboto" w:hAnsi="Roboto"/>
        </w:rPr>
        <w:t xml:space="preserve"> desde el 2011</w:t>
      </w:r>
      <w:r w:rsidR="00405A21" w:rsidRPr="00642EEA">
        <w:rPr>
          <w:rFonts w:ascii="Roboto" w:hAnsi="Roboto"/>
        </w:rPr>
        <w:t xml:space="preserve"> y vigente hasta junio de 2020, así como la certificación SCRUM Master emitida por VM Study y vigente hasta el 2020 </w:t>
      </w:r>
      <w:r w:rsidR="008410F3" w:rsidRPr="00642EEA">
        <w:rPr>
          <w:rFonts w:ascii="Roboto" w:hAnsi="Roboto"/>
        </w:rPr>
        <w:t>, tengo</w:t>
      </w:r>
      <w:r w:rsidR="00405A21" w:rsidRPr="00642EEA">
        <w:rPr>
          <w:rFonts w:ascii="Roboto" w:hAnsi="Roboto"/>
        </w:rPr>
        <w:t xml:space="preserve"> más de</w:t>
      </w:r>
      <w:r w:rsidR="008410F3" w:rsidRPr="00642EEA">
        <w:rPr>
          <w:rFonts w:ascii="Roboto" w:hAnsi="Roboto"/>
        </w:rPr>
        <w:t xml:space="preserve"> 7</w:t>
      </w:r>
      <w:r w:rsidR="00363869" w:rsidRPr="00642EEA">
        <w:rPr>
          <w:rFonts w:ascii="Roboto" w:hAnsi="Roboto"/>
        </w:rPr>
        <w:t xml:space="preserve"> años de experiencia en la </w:t>
      </w:r>
      <w:r w:rsidR="008410F3" w:rsidRPr="00642EEA">
        <w:rPr>
          <w:rFonts w:ascii="Roboto" w:hAnsi="Roboto"/>
        </w:rPr>
        <w:t xml:space="preserve">práctica de </w:t>
      </w:r>
      <w:r w:rsidR="00363869" w:rsidRPr="00642EEA">
        <w:rPr>
          <w:rFonts w:ascii="Roboto" w:hAnsi="Roboto"/>
        </w:rPr>
        <w:t>administración de proyectos</w:t>
      </w:r>
      <w:r w:rsidR="009D7180" w:rsidRPr="00642EEA">
        <w:rPr>
          <w:rFonts w:ascii="Roboto" w:hAnsi="Roboto"/>
        </w:rPr>
        <w:t xml:space="preserve">, </w:t>
      </w:r>
      <w:r w:rsidR="008410F3" w:rsidRPr="00642EEA">
        <w:rPr>
          <w:rFonts w:ascii="Roboto" w:hAnsi="Roboto"/>
        </w:rPr>
        <w:t>de los cuales 6</w:t>
      </w:r>
      <w:r w:rsidR="00363869" w:rsidRPr="00642EEA">
        <w:rPr>
          <w:rFonts w:ascii="Roboto" w:hAnsi="Roboto"/>
        </w:rPr>
        <w:t xml:space="preserve"> años me </w:t>
      </w:r>
      <w:r w:rsidR="008410F3" w:rsidRPr="00642EEA">
        <w:rPr>
          <w:rFonts w:ascii="Roboto" w:hAnsi="Roboto"/>
        </w:rPr>
        <w:t>he desarrollado  en la implementación de oficinas de proyecto y la instalación y adopción de herramientas para dicha práctica, principalmente en el sector gobierno y bancario</w:t>
      </w:r>
      <w:r w:rsidR="00363869" w:rsidRPr="00642EEA">
        <w:rPr>
          <w:rFonts w:ascii="Roboto" w:hAnsi="Roboto"/>
        </w:rPr>
        <w:t>.</w:t>
      </w:r>
    </w:p>
    <w:p w:rsidR="00AF379F" w:rsidRPr="00642EEA" w:rsidRDefault="00AF379F" w:rsidP="00AF379F">
      <w:pPr>
        <w:pStyle w:val="Cuerpodelacarta"/>
        <w:spacing w:line="360" w:lineRule="auto"/>
        <w:jc w:val="both"/>
        <w:rPr>
          <w:rFonts w:ascii="Roboto" w:hAnsi="Roboto"/>
        </w:rPr>
      </w:pPr>
    </w:p>
    <w:p w:rsidR="00363869" w:rsidRPr="00642EEA" w:rsidRDefault="00363869" w:rsidP="00AF379F">
      <w:pPr>
        <w:pStyle w:val="Cuerpodelacarta"/>
        <w:spacing w:line="360" w:lineRule="auto"/>
        <w:jc w:val="both"/>
        <w:rPr>
          <w:rFonts w:ascii="Roboto" w:hAnsi="Roboto"/>
        </w:rPr>
      </w:pPr>
      <w:r w:rsidRPr="00642EEA">
        <w:rPr>
          <w:rFonts w:ascii="Roboto" w:hAnsi="Roboto"/>
        </w:rPr>
        <w:t>Le adjunto mi CV ya que estoy muy interesado en desarrollar mi carrera profesional en su compañía, si lo desea puede contactar conmigo en el teléfono 55</w:t>
      </w:r>
      <w:r w:rsidR="00405A21" w:rsidRPr="00642EEA">
        <w:rPr>
          <w:rFonts w:ascii="Roboto" w:hAnsi="Roboto"/>
        </w:rPr>
        <w:t>54655238</w:t>
      </w:r>
      <w:r w:rsidRPr="00642EEA">
        <w:rPr>
          <w:rFonts w:ascii="Roboto" w:hAnsi="Roboto"/>
        </w:rPr>
        <w:t xml:space="preserve"> o al co</w:t>
      </w:r>
      <w:r w:rsidR="00AF379F" w:rsidRPr="00642EEA">
        <w:rPr>
          <w:rFonts w:ascii="Roboto" w:hAnsi="Roboto"/>
        </w:rPr>
        <w:t xml:space="preserve">rreo electrónico </w:t>
      </w:r>
      <w:hyperlink r:id="rId11" w:history="1">
        <w:r w:rsidR="00405A21" w:rsidRPr="00642EEA">
          <w:rPr>
            <w:rStyle w:val="Hipervnculo"/>
            <w:rFonts w:ascii="Roboto" w:hAnsi="Roboto"/>
          </w:rPr>
          <w:t>earp519@gmail.com</w:t>
        </w:r>
      </w:hyperlink>
      <w:r w:rsidR="00405A21" w:rsidRPr="00642EEA">
        <w:rPr>
          <w:rFonts w:ascii="Roboto" w:hAnsi="Roboto"/>
        </w:rPr>
        <w:t>, también puede revisar mi experiencia en la página earp519.com</w:t>
      </w:r>
    </w:p>
    <w:p w:rsidR="00363869" w:rsidRPr="00642EEA" w:rsidRDefault="00363869" w:rsidP="00AF379F">
      <w:pPr>
        <w:pStyle w:val="Cuerpodelacarta"/>
        <w:spacing w:line="360" w:lineRule="auto"/>
        <w:jc w:val="both"/>
        <w:rPr>
          <w:rFonts w:ascii="Roboto" w:hAnsi="Roboto"/>
        </w:rPr>
      </w:pPr>
    </w:p>
    <w:p w:rsidR="009D7180" w:rsidRPr="00642EEA" w:rsidRDefault="00363869" w:rsidP="00AF379F">
      <w:pPr>
        <w:pStyle w:val="Cuerpodelacarta"/>
        <w:spacing w:line="360" w:lineRule="auto"/>
        <w:jc w:val="both"/>
        <w:rPr>
          <w:rFonts w:ascii="Roboto" w:hAnsi="Roboto"/>
        </w:rPr>
      </w:pPr>
      <w:r w:rsidRPr="00642EEA">
        <w:rPr>
          <w:rFonts w:ascii="Roboto" w:hAnsi="Roboto"/>
        </w:rPr>
        <w:t>Agradezco a usted el tiempo y quedo en espera de</w:t>
      </w:r>
      <w:r w:rsidR="009D7180" w:rsidRPr="00642EEA">
        <w:rPr>
          <w:rFonts w:ascii="Roboto" w:hAnsi="Roboto"/>
        </w:rPr>
        <w:t xml:space="preserve"> tener una entrevista a fin de ampliar en ella</w:t>
      </w:r>
      <w:r w:rsidRPr="00642EEA">
        <w:rPr>
          <w:rFonts w:ascii="Roboto" w:hAnsi="Roboto"/>
        </w:rPr>
        <w:t xml:space="preserve"> </w:t>
      </w:r>
      <w:r w:rsidR="008410F3" w:rsidRPr="00642EEA">
        <w:rPr>
          <w:rFonts w:ascii="Roboto" w:hAnsi="Roboto"/>
        </w:rPr>
        <w:t>mis capacidades y como puedo aportar al logro de los objetivos de su empresa</w:t>
      </w:r>
      <w:r w:rsidR="009D7180" w:rsidRPr="00642EEA">
        <w:rPr>
          <w:rFonts w:ascii="Roboto" w:hAnsi="Roboto"/>
        </w:rPr>
        <w:t>.</w:t>
      </w:r>
    </w:p>
    <w:p w:rsidR="00F61055" w:rsidRPr="00642EEA" w:rsidRDefault="00DC73F7">
      <w:pPr>
        <w:pStyle w:val="Cursiva-Cierre"/>
        <w:rPr>
          <w:rFonts w:ascii="Roboto" w:hAnsi="Roboto"/>
          <w:b/>
        </w:rPr>
      </w:pPr>
      <w:r w:rsidRPr="00642EEA">
        <w:rPr>
          <w:rFonts w:ascii="Roboto" w:hAnsi="Roboto"/>
          <w:b/>
        </w:rPr>
        <w:t>Atentamente,</w:t>
      </w:r>
    </w:p>
    <w:p w:rsidR="008410F3" w:rsidRPr="00642EEA" w:rsidRDefault="008410F3">
      <w:pPr>
        <w:pStyle w:val="Cursiva-Cierre"/>
        <w:rPr>
          <w:rFonts w:ascii="Roboto" w:hAnsi="Roboto"/>
          <w:b/>
        </w:rPr>
      </w:pPr>
    </w:p>
    <w:sdt>
      <w:sdtPr>
        <w:rPr>
          <w:rFonts w:ascii="Roboto" w:hAnsi="Roboto"/>
          <w:b/>
        </w:rPr>
        <w:alias w:val="Autor"/>
        <w:tag w:val="Autor"/>
        <w:id w:val="3879828"/>
        <w:placeholder>
          <w:docPart w:val="823CC655C53048E4864D61C486078A70"/>
        </w:placeholder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p w:rsidR="00F61055" w:rsidRPr="00642EEA" w:rsidRDefault="00107653">
          <w:pPr>
            <w:pStyle w:val="Sunombre-Firma"/>
            <w:rPr>
              <w:rFonts w:ascii="Roboto" w:hAnsi="Roboto"/>
              <w:b/>
            </w:rPr>
          </w:pPr>
          <w:r w:rsidRPr="00642EEA">
            <w:rPr>
              <w:rFonts w:ascii="Roboto" w:hAnsi="Roboto"/>
              <w:b/>
              <w:lang w:val="es-MX"/>
            </w:rPr>
            <w:t>Reyes Pérez Edgar Alfonso PMP</w:t>
          </w:r>
          <w:r w:rsidR="00405A21" w:rsidRPr="00642EEA">
            <w:rPr>
              <w:rFonts w:ascii="Roboto" w:hAnsi="Roboto"/>
              <w:b/>
              <w:lang w:val="es-MX"/>
            </w:rPr>
            <w:t>, SMC, SFC,</w:t>
          </w:r>
        </w:p>
      </w:sdtContent>
    </w:sdt>
    <w:p w:rsidR="00107653" w:rsidRPr="00642EEA" w:rsidRDefault="008410F3" w:rsidP="00107653">
      <w:pPr>
        <w:rPr>
          <w:rFonts w:ascii="Roboto" w:hAnsi="Roboto"/>
        </w:rPr>
      </w:pPr>
      <w:r w:rsidRPr="00642EEA">
        <w:rPr>
          <w:rFonts w:ascii="Roboto" w:hAnsi="Roboto"/>
          <w:noProof/>
          <w:lang w:val="es-MX" w:eastAsia="es-MX"/>
        </w:rPr>
        <w:drawing>
          <wp:inline distT="0" distB="0" distL="0" distR="0">
            <wp:extent cx="1587500" cy="1587500"/>
            <wp:effectExtent l="0" t="0" r="0" b="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.vu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7500" cy="158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7653" w:rsidRPr="00642EEA" w:rsidSect="005C34AE">
      <w:footerReference w:type="default" r:id="rId13"/>
      <w:pgSz w:w="12240" w:h="15840"/>
      <w:pgMar w:top="1440" w:right="1800" w:bottom="1440" w:left="2693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5BD3" w:rsidRDefault="004C5BD3">
      <w:r>
        <w:separator/>
      </w:r>
    </w:p>
  </w:endnote>
  <w:endnote w:type="continuationSeparator" w:id="0">
    <w:p w:rsidR="004C5BD3" w:rsidRDefault="004C5B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7653" w:rsidRPr="00107653" w:rsidRDefault="00107653">
    <w:pPr>
      <w:pStyle w:val="Piedepgina0"/>
      <w:pBdr>
        <w:top w:val="thinThickSmallGap" w:sz="24" w:space="1" w:color="520740" w:themeColor="accent2" w:themeShade="7F"/>
      </w:pBdr>
      <w:rPr>
        <w:rFonts w:asciiTheme="majorHAnsi" w:eastAsiaTheme="majorEastAsia" w:hAnsiTheme="majorHAnsi" w:cstheme="majorBidi"/>
        <w:b/>
        <w:i/>
      </w:rPr>
    </w:pPr>
    <w:r w:rsidRPr="00107653">
      <w:rPr>
        <w:rFonts w:asciiTheme="majorHAnsi" w:eastAsiaTheme="majorEastAsia" w:hAnsiTheme="majorHAnsi" w:cstheme="majorBidi"/>
        <w:b/>
        <w:i/>
      </w:rPr>
      <w:t>Edgar Alfonso Reyes Pérez, PMP</w:t>
    </w:r>
    <w:r w:rsidR="00405A21">
      <w:rPr>
        <w:rFonts w:asciiTheme="majorHAnsi" w:eastAsiaTheme="majorEastAsia" w:hAnsiTheme="majorHAnsi" w:cstheme="majorBidi"/>
        <w:b/>
        <w:i/>
      </w:rPr>
      <w:t>; SMC;</w:t>
    </w:r>
    <w:r w:rsidRPr="00107653">
      <w:rPr>
        <w:rFonts w:asciiTheme="majorHAnsi" w:eastAsiaTheme="majorEastAsia" w:hAnsiTheme="majorHAnsi" w:cstheme="majorBidi"/>
        <w:b/>
        <w:i/>
      </w:rPr>
      <w:ptab w:relativeTo="margin" w:alignment="right" w:leader="none"/>
    </w:r>
    <w:r w:rsidRPr="00107653">
      <w:rPr>
        <w:rFonts w:asciiTheme="majorHAnsi" w:eastAsiaTheme="majorEastAsia" w:hAnsiTheme="majorHAnsi" w:cstheme="majorBidi"/>
        <w:b/>
        <w:i/>
      </w:rPr>
      <w:t xml:space="preserve">Página </w:t>
    </w:r>
    <w:r w:rsidRPr="00107653">
      <w:rPr>
        <w:rFonts w:eastAsiaTheme="minorEastAsia"/>
        <w:b/>
        <w:i/>
      </w:rPr>
      <w:fldChar w:fldCharType="begin"/>
    </w:r>
    <w:r w:rsidRPr="00107653">
      <w:rPr>
        <w:b/>
        <w:i/>
      </w:rPr>
      <w:instrText>PAGE   \* MERGEFORMAT</w:instrText>
    </w:r>
    <w:r w:rsidRPr="00107653">
      <w:rPr>
        <w:rFonts w:eastAsiaTheme="minorEastAsia"/>
        <w:b/>
        <w:i/>
      </w:rPr>
      <w:fldChar w:fldCharType="separate"/>
    </w:r>
    <w:r w:rsidR="00642EEA" w:rsidRPr="00642EEA">
      <w:rPr>
        <w:rFonts w:asciiTheme="majorHAnsi" w:eastAsiaTheme="majorEastAsia" w:hAnsiTheme="majorHAnsi" w:cstheme="majorBidi"/>
        <w:b/>
        <w:i/>
        <w:noProof/>
      </w:rPr>
      <w:t>1</w:t>
    </w:r>
    <w:r w:rsidRPr="00107653">
      <w:rPr>
        <w:rFonts w:asciiTheme="majorHAnsi" w:eastAsiaTheme="majorEastAsia" w:hAnsiTheme="majorHAnsi" w:cstheme="majorBidi"/>
        <w:b/>
        <w:i/>
      </w:rPr>
      <w:fldChar w:fldCharType="end"/>
    </w:r>
  </w:p>
  <w:p w:rsidR="00107653" w:rsidRDefault="00107653" w:rsidP="00642EEA">
    <w:pPr>
      <w:pStyle w:val="Direccin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5BD3" w:rsidRDefault="004C5BD3">
      <w:r>
        <w:separator/>
      </w:r>
    </w:p>
  </w:footnote>
  <w:footnote w:type="continuationSeparator" w:id="0">
    <w:p w:rsidR="004C5BD3" w:rsidRDefault="004C5B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F"/>
    <w:multiLevelType w:val="singleLevel"/>
    <w:tmpl w:val="4DFAC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3"/>
    <w:multiLevelType w:val="singleLevel"/>
    <w:tmpl w:val="9B7A2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EE8CFB5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8DB4B9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46E67AD"/>
    <w:multiLevelType w:val="hybridMultilevel"/>
    <w:tmpl w:val="2CB8F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622236"/>
    <w:multiLevelType w:val="hybridMultilevel"/>
    <w:tmpl w:val="737A7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174540"/>
    <w:multiLevelType w:val="hybridMultilevel"/>
    <w:tmpl w:val="DE02B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AF1609"/>
    <w:multiLevelType w:val="hybridMultilevel"/>
    <w:tmpl w:val="3E64D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470D11"/>
    <w:multiLevelType w:val="hybridMultilevel"/>
    <w:tmpl w:val="D132F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5D3F8E"/>
    <w:multiLevelType w:val="hybridMultilevel"/>
    <w:tmpl w:val="C784AE7E"/>
    <w:lvl w:ilvl="0" w:tplc="A4D04992">
      <w:start w:val="1"/>
      <w:numFmt w:val="bullet"/>
      <w:pStyle w:val="Listadecuerposdecarta"/>
      <w:lvlText w:val=""/>
      <w:lvlJc w:val="left"/>
      <w:pPr>
        <w:ind w:left="720" w:hanging="360"/>
      </w:pPr>
      <w:rPr>
        <w:rFonts w:ascii="Symbol" w:hAnsi="Symbol" w:hint="default"/>
        <w:color w:val="BFBFBF" w:themeColor="background1" w:themeShade="BF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8D4D3D"/>
    <w:multiLevelType w:val="hybridMultilevel"/>
    <w:tmpl w:val="9F227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54296C"/>
    <w:multiLevelType w:val="hybridMultilevel"/>
    <w:tmpl w:val="B5D67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5"/>
  </w:num>
  <w:num w:numId="4">
    <w:abstractNumId w:val="4"/>
  </w:num>
  <w:num w:numId="5">
    <w:abstractNumId w:val="10"/>
  </w:num>
  <w:num w:numId="6">
    <w:abstractNumId w:val="7"/>
  </w:num>
  <w:num w:numId="7">
    <w:abstractNumId w:val="11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21A8"/>
    <w:rsid w:val="000D5C08"/>
    <w:rsid w:val="00107653"/>
    <w:rsid w:val="002121A8"/>
    <w:rsid w:val="0023521B"/>
    <w:rsid w:val="00363869"/>
    <w:rsid w:val="00405A21"/>
    <w:rsid w:val="00427802"/>
    <w:rsid w:val="004A66B0"/>
    <w:rsid w:val="004C5BD3"/>
    <w:rsid w:val="00521A47"/>
    <w:rsid w:val="005C34AE"/>
    <w:rsid w:val="00642EEA"/>
    <w:rsid w:val="007040F1"/>
    <w:rsid w:val="00800736"/>
    <w:rsid w:val="008410F3"/>
    <w:rsid w:val="009D7180"/>
    <w:rsid w:val="00A00437"/>
    <w:rsid w:val="00AF379F"/>
    <w:rsid w:val="00D57661"/>
    <w:rsid w:val="00D57FAB"/>
    <w:rsid w:val="00DC73F7"/>
    <w:rsid w:val="00F61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5:docId w15:val="{7A7C3D4E-7961-4B4A-96B6-75A2F30B7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9" w:qFormat="1"/>
    <w:lsdException w:name="List Number" w:uiPriority="9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uiPriority="10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iPriority="10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uiPriority="9" w:qFormat="1"/>
    <w:lsdException w:name="List Continue 2" w:uiPriority="10" w:qFormat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rsid w:val="005C34AE"/>
    <w:pPr>
      <w:spacing w:after="0" w:line="240" w:lineRule="auto"/>
    </w:pPr>
    <w:rPr>
      <w:sz w:val="1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ncabezado1">
    <w:name w:val="encabezado 1"/>
    <w:basedOn w:val="Normal"/>
    <w:next w:val="Normal"/>
    <w:link w:val="Carcter1deencabezado"/>
    <w:uiPriority w:val="1"/>
    <w:semiHidden/>
    <w:unhideWhenUsed/>
    <w:qFormat/>
    <w:rsid w:val="005C34AE"/>
    <w:pPr>
      <w:spacing w:before="600"/>
      <w:outlineLvl w:val="0"/>
    </w:pPr>
    <w:rPr>
      <w:rFonts w:asciiTheme="majorHAnsi" w:hAnsiTheme="majorHAnsi"/>
      <w:caps/>
      <w:color w:val="595959" w:themeColor="text1" w:themeTint="A6"/>
      <w:spacing w:val="10"/>
      <w:sz w:val="15"/>
    </w:rPr>
  </w:style>
  <w:style w:type="paragraph" w:customStyle="1" w:styleId="encabezado2">
    <w:name w:val="encabezado 2"/>
    <w:basedOn w:val="Normal"/>
    <w:next w:val="Normal"/>
    <w:link w:val="Carcter2deencabezado"/>
    <w:uiPriority w:val="1"/>
    <w:semiHidden/>
    <w:unhideWhenUsed/>
    <w:qFormat/>
    <w:rsid w:val="005C34AE"/>
    <w:pPr>
      <w:outlineLvl w:val="1"/>
    </w:pPr>
    <w:rPr>
      <w:rFonts w:asciiTheme="majorHAnsi" w:hAnsiTheme="majorHAnsi"/>
      <w:caps/>
      <w:color w:val="595959" w:themeColor="text1" w:themeTint="A6"/>
      <w:spacing w:val="10"/>
      <w:sz w:val="20"/>
    </w:rPr>
  </w:style>
  <w:style w:type="paragraph" w:customStyle="1" w:styleId="encabezado3">
    <w:name w:val="encabezado 3"/>
    <w:basedOn w:val="Normal"/>
    <w:next w:val="Normal"/>
    <w:link w:val="Carcter3deencabezado"/>
    <w:uiPriority w:val="1"/>
    <w:semiHidden/>
    <w:unhideWhenUsed/>
    <w:qFormat/>
    <w:rsid w:val="005C34AE"/>
    <w:pPr>
      <w:spacing w:before="1200"/>
      <w:outlineLvl w:val="2"/>
    </w:pPr>
  </w:style>
  <w:style w:type="paragraph" w:customStyle="1" w:styleId="encabezado4">
    <w:name w:val="encabezado 4"/>
    <w:basedOn w:val="encabezado1"/>
    <w:next w:val="Normal"/>
    <w:link w:val="Carcter4deencabezado"/>
    <w:uiPriority w:val="1"/>
    <w:semiHidden/>
    <w:unhideWhenUsed/>
    <w:qFormat/>
    <w:rsid w:val="005C34AE"/>
    <w:pPr>
      <w:outlineLvl w:val="3"/>
    </w:pPr>
    <w:rPr>
      <w:color w:val="000000" w:themeColor="text1"/>
    </w:rPr>
  </w:style>
  <w:style w:type="table" w:styleId="Tablaconcuadrcula">
    <w:name w:val="Table Grid"/>
    <w:basedOn w:val="Tablanormal"/>
    <w:uiPriority w:val="1"/>
    <w:rsid w:val="005C34A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5C34AE"/>
    <w:rPr>
      <w:color w:val="808080"/>
    </w:rPr>
  </w:style>
  <w:style w:type="paragraph" w:customStyle="1" w:styleId="Globodetexto">
    <w:name w:val="Globo de texto"/>
    <w:basedOn w:val="Normal"/>
    <w:link w:val="Carcterdeglobodetexto"/>
    <w:uiPriority w:val="99"/>
    <w:semiHidden/>
    <w:unhideWhenUsed/>
    <w:rsid w:val="005C34AE"/>
    <w:rPr>
      <w:rFonts w:ascii="Tahoma" w:hAnsi="Tahoma" w:cs="Tahoma"/>
      <w:sz w:val="16"/>
      <w:szCs w:val="16"/>
    </w:rPr>
  </w:style>
  <w:style w:type="character" w:customStyle="1" w:styleId="Carcterdeglobodetexto">
    <w:name w:val="Carácter de globo de texto"/>
    <w:basedOn w:val="Fuentedeprrafopredeter"/>
    <w:link w:val="Globodetexto"/>
    <w:uiPriority w:val="99"/>
    <w:semiHidden/>
    <w:rsid w:val="005C34AE"/>
    <w:rPr>
      <w:rFonts w:ascii="Tahoma" w:hAnsi="Tahoma" w:cs="Tahoma"/>
      <w:sz w:val="16"/>
      <w:szCs w:val="16"/>
    </w:rPr>
  </w:style>
  <w:style w:type="character" w:customStyle="1" w:styleId="Carcter1deencabezado">
    <w:name w:val="Carácter 1 de encabezado"/>
    <w:basedOn w:val="Fuentedeprrafopredeter"/>
    <w:link w:val="encabezado1"/>
    <w:uiPriority w:val="1"/>
    <w:semiHidden/>
    <w:rsid w:val="005C34AE"/>
    <w:rPr>
      <w:rFonts w:asciiTheme="majorHAnsi" w:hAnsiTheme="majorHAnsi"/>
      <w:caps/>
      <w:color w:val="595959" w:themeColor="text1" w:themeTint="A6"/>
      <w:spacing w:val="10"/>
      <w:sz w:val="15"/>
    </w:rPr>
  </w:style>
  <w:style w:type="paragraph" w:customStyle="1" w:styleId="Listadecuerposdecarta">
    <w:name w:val="Lista de cuerpos de carta"/>
    <w:basedOn w:val="Normal"/>
    <w:qFormat/>
    <w:rsid w:val="005C34AE"/>
    <w:pPr>
      <w:numPr>
        <w:numId w:val="12"/>
      </w:numPr>
      <w:spacing w:after="200"/>
      <w:ind w:left="432" w:hanging="288"/>
      <w:contextualSpacing/>
    </w:pPr>
  </w:style>
  <w:style w:type="character" w:customStyle="1" w:styleId="Carcter2deencabezado">
    <w:name w:val="Carácter 2 de encabezado"/>
    <w:basedOn w:val="Fuentedeprrafopredeter"/>
    <w:link w:val="encabezado2"/>
    <w:uiPriority w:val="1"/>
    <w:semiHidden/>
    <w:rsid w:val="005C34AE"/>
    <w:rPr>
      <w:rFonts w:asciiTheme="majorHAnsi" w:hAnsiTheme="majorHAnsi"/>
      <w:caps/>
      <w:color w:val="595959" w:themeColor="text1" w:themeTint="A6"/>
      <w:spacing w:val="10"/>
      <w:sz w:val="20"/>
    </w:rPr>
  </w:style>
  <w:style w:type="character" w:customStyle="1" w:styleId="Carcter3deencabezado">
    <w:name w:val="Carácter 3 de encabezado"/>
    <w:basedOn w:val="Fuentedeprrafopredeter"/>
    <w:link w:val="encabezado3"/>
    <w:uiPriority w:val="1"/>
    <w:semiHidden/>
    <w:rsid w:val="005C34AE"/>
    <w:rPr>
      <w:sz w:val="17"/>
    </w:rPr>
  </w:style>
  <w:style w:type="character" w:customStyle="1" w:styleId="Carcter4deencabezado">
    <w:name w:val="Carácter 4 de encabezado"/>
    <w:basedOn w:val="Fuentedeprrafopredeter"/>
    <w:link w:val="encabezado4"/>
    <w:uiPriority w:val="1"/>
    <w:semiHidden/>
    <w:rsid w:val="005C34AE"/>
    <w:rPr>
      <w:rFonts w:asciiTheme="majorHAnsi" w:hAnsiTheme="majorHAnsi"/>
      <w:caps/>
      <w:color w:val="000000" w:themeColor="text1"/>
      <w:spacing w:val="10"/>
      <w:sz w:val="15"/>
    </w:rPr>
  </w:style>
  <w:style w:type="paragraph" w:customStyle="1" w:styleId="encabezado">
    <w:name w:val="encabezado"/>
    <w:basedOn w:val="Normal"/>
    <w:link w:val="Carcterdeencabezado"/>
    <w:uiPriority w:val="99"/>
    <w:semiHidden/>
    <w:unhideWhenUsed/>
    <w:rsid w:val="005C34AE"/>
    <w:pPr>
      <w:tabs>
        <w:tab w:val="center" w:pos="4680"/>
        <w:tab w:val="right" w:pos="9360"/>
      </w:tabs>
    </w:pPr>
  </w:style>
  <w:style w:type="character" w:customStyle="1" w:styleId="Carcterdeencabezado">
    <w:name w:val="Carácter de encabezado"/>
    <w:basedOn w:val="Fuentedeprrafopredeter"/>
    <w:link w:val="encabezado"/>
    <w:uiPriority w:val="99"/>
    <w:semiHidden/>
    <w:rsid w:val="005C34AE"/>
    <w:rPr>
      <w:sz w:val="17"/>
    </w:rPr>
  </w:style>
  <w:style w:type="paragraph" w:customStyle="1" w:styleId="piedepgina">
    <w:name w:val="pie de página"/>
    <w:basedOn w:val="Normal"/>
    <w:link w:val="Carcterdepiedepgina"/>
    <w:uiPriority w:val="99"/>
    <w:semiHidden/>
    <w:unhideWhenUsed/>
    <w:rsid w:val="005C34AE"/>
    <w:pPr>
      <w:tabs>
        <w:tab w:val="center" w:pos="4680"/>
        <w:tab w:val="right" w:pos="9360"/>
      </w:tabs>
    </w:pPr>
  </w:style>
  <w:style w:type="character" w:customStyle="1" w:styleId="Carcterdepiedepgina">
    <w:name w:val="Carácter de pie de página"/>
    <w:basedOn w:val="Fuentedeprrafopredeter"/>
    <w:link w:val="piedepgina"/>
    <w:uiPriority w:val="99"/>
    <w:semiHidden/>
    <w:rsid w:val="005C34AE"/>
    <w:rPr>
      <w:sz w:val="17"/>
    </w:rPr>
  </w:style>
  <w:style w:type="paragraph" w:customStyle="1" w:styleId="Cursiva">
    <w:name w:val="Cursiva"/>
    <w:basedOn w:val="Normal"/>
    <w:qFormat/>
    <w:rsid w:val="005C34AE"/>
    <w:rPr>
      <w:i/>
    </w:rPr>
  </w:style>
  <w:style w:type="paragraph" w:customStyle="1" w:styleId="Nombredeldestinatario">
    <w:name w:val="Nombre del destinatario"/>
    <w:basedOn w:val="Normal"/>
    <w:qFormat/>
    <w:rsid w:val="005C34AE"/>
    <w:pPr>
      <w:spacing w:before="600" w:after="200"/>
    </w:pPr>
  </w:style>
  <w:style w:type="paragraph" w:customStyle="1" w:styleId="Documentosadjuntos">
    <w:name w:val="Documentos adjuntos"/>
    <w:basedOn w:val="Normal"/>
    <w:qFormat/>
    <w:rsid w:val="005C34AE"/>
    <w:pPr>
      <w:spacing w:before="1200"/>
    </w:pPr>
    <w:rPr>
      <w:caps/>
      <w:color w:val="595959" w:themeColor="text1" w:themeTint="A6"/>
      <w:spacing w:val="10"/>
      <w:sz w:val="15"/>
    </w:rPr>
  </w:style>
  <w:style w:type="paragraph" w:customStyle="1" w:styleId="Sunombre-Firma">
    <w:name w:val="Su nombre - Firma"/>
    <w:qFormat/>
    <w:rsid w:val="005C34AE"/>
    <w:pPr>
      <w:spacing w:before="440" w:after="0" w:line="240" w:lineRule="auto"/>
    </w:pPr>
    <w:rPr>
      <w:caps/>
      <w:color w:val="595959" w:themeColor="text1" w:themeTint="A6"/>
      <w:spacing w:val="10"/>
      <w:sz w:val="15"/>
    </w:rPr>
  </w:style>
  <w:style w:type="paragraph" w:customStyle="1" w:styleId="Nombredeldestinatario-Negrita">
    <w:name w:val="Nombre del destinatario - Negrita"/>
    <w:basedOn w:val="Nombredeldestinatario"/>
    <w:qFormat/>
    <w:rsid w:val="005C34AE"/>
    <w:pPr>
      <w:spacing w:after="0"/>
    </w:pPr>
    <w:rPr>
      <w:b/>
    </w:rPr>
  </w:style>
  <w:style w:type="paragraph" w:customStyle="1" w:styleId="Cursiva-Cierre">
    <w:name w:val="Cursiva - Cierre"/>
    <w:basedOn w:val="Cursiva"/>
    <w:qFormat/>
    <w:rsid w:val="005C34AE"/>
    <w:pPr>
      <w:spacing w:before="600"/>
    </w:pPr>
  </w:style>
  <w:style w:type="paragraph" w:customStyle="1" w:styleId="Direccin">
    <w:name w:val="Dirección"/>
    <w:basedOn w:val="Normal"/>
    <w:qFormat/>
    <w:rsid w:val="005C34AE"/>
  </w:style>
  <w:style w:type="paragraph" w:customStyle="1" w:styleId="Fechadelacarta">
    <w:name w:val="Fecha de la carta"/>
    <w:basedOn w:val="Normal"/>
    <w:qFormat/>
    <w:rsid w:val="005C34AE"/>
    <w:pPr>
      <w:spacing w:before="1200"/>
      <w:outlineLvl w:val="2"/>
    </w:pPr>
  </w:style>
  <w:style w:type="paragraph" w:customStyle="1" w:styleId="Cuerpodelacarta">
    <w:name w:val="Cuerpo de la carta"/>
    <w:basedOn w:val="Normal"/>
    <w:rsid w:val="005C34AE"/>
    <w:pPr>
      <w:spacing w:after="120"/>
    </w:pPr>
  </w:style>
  <w:style w:type="paragraph" w:customStyle="1" w:styleId="Sunombre">
    <w:name w:val="Su nombre"/>
    <w:basedOn w:val="encabezado2"/>
    <w:rsid w:val="005C34AE"/>
  </w:style>
  <w:style w:type="paragraph" w:styleId="Textodeglobo">
    <w:name w:val="Balloon Text"/>
    <w:basedOn w:val="Normal"/>
    <w:link w:val="TextodegloboCar"/>
    <w:uiPriority w:val="99"/>
    <w:semiHidden/>
    <w:unhideWhenUsed/>
    <w:rsid w:val="007040F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040F1"/>
    <w:rPr>
      <w:rFonts w:ascii="Tahoma" w:hAnsi="Tahoma" w:cs="Tahoma"/>
      <w:sz w:val="16"/>
      <w:szCs w:val="16"/>
    </w:rPr>
  </w:style>
  <w:style w:type="paragraph" w:styleId="Encabezado0">
    <w:name w:val="header"/>
    <w:basedOn w:val="Normal"/>
    <w:link w:val="EncabezadoCar"/>
    <w:uiPriority w:val="99"/>
    <w:unhideWhenUsed/>
    <w:rsid w:val="0010765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0"/>
    <w:uiPriority w:val="99"/>
    <w:rsid w:val="00107653"/>
    <w:rPr>
      <w:sz w:val="17"/>
    </w:rPr>
  </w:style>
  <w:style w:type="paragraph" w:styleId="Piedepgina0">
    <w:name w:val="footer"/>
    <w:basedOn w:val="Normal"/>
    <w:link w:val="PiedepginaCar"/>
    <w:uiPriority w:val="99"/>
    <w:unhideWhenUsed/>
    <w:rsid w:val="0010765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0"/>
    <w:uiPriority w:val="99"/>
    <w:rsid w:val="00107653"/>
    <w:rPr>
      <w:sz w:val="17"/>
    </w:rPr>
  </w:style>
  <w:style w:type="character" w:styleId="Hipervnculo">
    <w:name w:val="Hyperlink"/>
    <w:basedOn w:val="Fuentedeprrafopredeter"/>
    <w:uiPriority w:val="99"/>
    <w:unhideWhenUsed/>
    <w:rsid w:val="00405A21"/>
    <w:rPr>
      <w:color w:val="0D2E4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earp519@gmail.com" TargetMode="External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IN331549\Datos%20de%20programa\Microsoft\Templates\Cover%20letter%20with%20enclosur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1D5779348044A2793EF92A11242EE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505955-B02A-46A3-8F99-8D31A03274B3}"/>
      </w:docPartPr>
      <w:docPartBody>
        <w:p w:rsidR="004D24CC" w:rsidRDefault="0078173B">
          <w:pPr>
            <w:pStyle w:val="B1D5779348044A2793EF92A11242EE3A"/>
          </w:pPr>
          <w:r>
            <w:t>[Nombre de destinatario]</w:t>
          </w:r>
        </w:p>
      </w:docPartBody>
    </w:docPart>
    <w:docPart>
      <w:docPartPr>
        <w:name w:val="823CC655C53048E4864D61C486078A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6D9F6D-05CE-43F5-A5C9-6DC8A8BA53FA}"/>
      </w:docPartPr>
      <w:docPartBody>
        <w:p w:rsidR="004D24CC" w:rsidRDefault="0078173B">
          <w:pPr>
            <w:pStyle w:val="823CC655C53048E4864D61C486078A70"/>
          </w:pPr>
          <w:r>
            <w:t>[Su nombre]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78173B"/>
    <w:rsid w:val="001531DA"/>
    <w:rsid w:val="00213F09"/>
    <w:rsid w:val="004A66EB"/>
    <w:rsid w:val="004D24CC"/>
    <w:rsid w:val="006C7276"/>
    <w:rsid w:val="0078173B"/>
    <w:rsid w:val="008C42CA"/>
    <w:rsid w:val="00B54DAA"/>
    <w:rsid w:val="00B86795"/>
    <w:rsid w:val="00BE3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655226EAF6894449BA6158A37E048BC6">
    <w:name w:val="655226EAF6894449BA6158A37E048BC6"/>
  </w:style>
  <w:style w:type="paragraph" w:customStyle="1" w:styleId="86CF961751D544328A225D419351BA7C">
    <w:name w:val="86CF961751D544328A225D419351BA7C"/>
  </w:style>
  <w:style w:type="paragraph" w:customStyle="1" w:styleId="F8EF8560EFC143AEAF3AFC68483C8CDC">
    <w:name w:val="F8EF8560EFC143AEAF3AFC68483C8CDC"/>
  </w:style>
  <w:style w:type="paragraph" w:customStyle="1" w:styleId="00C2D6F573BE477F9968CB84F62E19C4">
    <w:name w:val="00C2D6F573BE477F9968CB84F62E19C4"/>
  </w:style>
  <w:style w:type="paragraph" w:customStyle="1" w:styleId="6A88E387F58E478F9354CF674A7A53C6">
    <w:name w:val="6A88E387F58E478F9354CF674A7A53C6"/>
  </w:style>
  <w:style w:type="paragraph" w:customStyle="1" w:styleId="B1D5779348044A2793EF92A11242EE3A">
    <w:name w:val="B1D5779348044A2793EF92A11242EE3A"/>
  </w:style>
  <w:style w:type="paragraph" w:customStyle="1" w:styleId="E7F55EDC10C7412F8DEFAB10B007B2CE">
    <w:name w:val="E7F55EDC10C7412F8DEFAB10B007B2CE"/>
  </w:style>
  <w:style w:type="paragraph" w:customStyle="1" w:styleId="3647354800924482BB1593508B687F9C">
    <w:name w:val="3647354800924482BB1593508B687F9C"/>
  </w:style>
  <w:style w:type="paragraph" w:customStyle="1" w:styleId="3FE313813DB44083837BE6A953144DA1">
    <w:name w:val="3FE313813DB44083837BE6A953144DA1"/>
  </w:style>
  <w:style w:type="paragraph" w:customStyle="1" w:styleId="BFCD5F43C1074BB5A43BFE1F575C7A87">
    <w:name w:val="BFCD5F43C1074BB5A43BFE1F575C7A87"/>
  </w:style>
  <w:style w:type="paragraph" w:customStyle="1" w:styleId="D010375C69DF4CBF8B87040DE9B3C9F8">
    <w:name w:val="D010375C69DF4CBF8B87040DE9B3C9F8"/>
  </w:style>
  <w:style w:type="paragraph" w:customStyle="1" w:styleId="FA3320D24A9E4EA8B37C0878C5C0A291">
    <w:name w:val="FA3320D24A9E4EA8B37C0878C5C0A291"/>
  </w:style>
  <w:style w:type="paragraph" w:customStyle="1" w:styleId="823CC655C53048E4864D61C486078A70">
    <w:name w:val="823CC655C53048E4864D61C486078A70"/>
  </w:style>
  <w:style w:type="paragraph" w:customStyle="1" w:styleId="58E8A0F1374846DC93AD28D297A5DE27">
    <w:name w:val="58E8A0F1374846DC93AD28D297A5DE27"/>
    <w:rsid w:val="00213F09"/>
    <w:rPr>
      <w:lang w:val="es-MX" w:eastAsia="es-MX"/>
    </w:rPr>
  </w:style>
  <w:style w:type="paragraph" w:customStyle="1" w:styleId="D24199CB2CBE418E9B423DBB0369B5C1">
    <w:name w:val="D24199CB2CBE418E9B423DBB0369B5C1"/>
    <w:rsid w:val="00213F09"/>
    <w:rPr>
      <w:lang w:val="es-MX" w:eastAsia="es-MX"/>
    </w:rPr>
  </w:style>
  <w:style w:type="paragraph" w:customStyle="1" w:styleId="C2CA5AB7C85043FA96642810E2158BEE">
    <w:name w:val="C2CA5AB7C85043FA96642810E2158BEE"/>
    <w:rsid w:val="00213F09"/>
    <w:rPr>
      <w:lang w:val="es-MX" w:eastAsia="es-MX"/>
    </w:rPr>
  </w:style>
  <w:style w:type="paragraph" w:customStyle="1" w:styleId="BD3FEBA6E302475488602731EEA5C99E">
    <w:name w:val="BD3FEBA6E302475488602731EEA5C99E"/>
    <w:rsid w:val="00213F09"/>
    <w:rPr>
      <w:lang w:val="es-MX" w:eastAsia="es-MX"/>
    </w:rPr>
  </w:style>
  <w:style w:type="paragraph" w:customStyle="1" w:styleId="A63BE4D294074B5489FD4657964807EA">
    <w:name w:val="A63BE4D294074B5489FD4657964807EA"/>
    <w:rsid w:val="00213F09"/>
    <w:rPr>
      <w:lang w:val="es-MX" w:eastAsia="es-MX"/>
    </w:rPr>
  </w:style>
  <w:style w:type="paragraph" w:customStyle="1" w:styleId="49AB94E1EEAA401D927F94F3CBBC6242">
    <w:name w:val="49AB94E1EEAA401D927F94F3CBBC6242"/>
    <w:rsid w:val="00213F09"/>
    <w:rPr>
      <w:lang w:val="es-MX" w:eastAsia="es-MX"/>
    </w:rPr>
  </w:style>
  <w:style w:type="paragraph" w:customStyle="1" w:styleId="8479D41229AE4DAE85FAA34AAB302868">
    <w:name w:val="8479D41229AE4DAE85FAA34AAB302868"/>
    <w:rsid w:val="00213F09"/>
    <w:rPr>
      <w:lang w:val="es-MX" w:eastAsia="es-MX"/>
    </w:rPr>
  </w:style>
  <w:style w:type="paragraph" w:customStyle="1" w:styleId="BB144A1BD7DF4824A5E8E3559A923012">
    <w:name w:val="BB144A1BD7DF4824A5E8E3559A923012"/>
    <w:rsid w:val="00213F09"/>
    <w:rPr>
      <w:lang w:val="es-MX" w:eastAsia="es-MX"/>
    </w:rPr>
  </w:style>
  <w:style w:type="paragraph" w:customStyle="1" w:styleId="A732577CE36E4414BC4E426EEDCC9DC4">
    <w:name w:val="A732577CE36E4414BC4E426EEDCC9DC4"/>
    <w:rsid w:val="00213F09"/>
    <w:rPr>
      <w:lang w:val="es-MX" w:eastAsia="es-MX"/>
    </w:rPr>
  </w:style>
  <w:style w:type="paragraph" w:customStyle="1" w:styleId="A286187A2D6D496184D59D1DF7ABB063">
    <w:name w:val="A286187A2D6D496184D59D1DF7ABB063"/>
    <w:rsid w:val="00213F09"/>
    <w:rPr>
      <w:lang w:val="es-MX" w:eastAsia="es-MX"/>
    </w:rPr>
  </w:style>
  <w:style w:type="paragraph" w:customStyle="1" w:styleId="20BECF63CE174A71877F90189886E589">
    <w:name w:val="20BECF63CE174A71877F90189886E589"/>
    <w:rsid w:val="00213F09"/>
    <w:rPr>
      <w:lang w:val="es-MX" w:eastAsia="es-MX"/>
    </w:rPr>
  </w:style>
  <w:style w:type="paragraph" w:customStyle="1" w:styleId="D0A14EE67EB3409EB7B1728E714DD3C3">
    <w:name w:val="D0A14EE67EB3409EB7B1728E714DD3C3"/>
    <w:rsid w:val="00213F09"/>
    <w:rPr>
      <w:lang w:val="es-MX" w:eastAsia="es-MX"/>
    </w:rPr>
  </w:style>
  <w:style w:type="paragraph" w:customStyle="1" w:styleId="41EC10172667470F995378A9520F4442">
    <w:name w:val="41EC10172667470F995378A9520F4442"/>
    <w:rsid w:val="00213F09"/>
    <w:rPr>
      <w:lang w:val="es-MX" w:eastAsia="es-MX"/>
    </w:rPr>
  </w:style>
  <w:style w:type="paragraph" w:customStyle="1" w:styleId="5EB1EE0C9BA741A991B93E8797DC9A1E">
    <w:name w:val="5EB1EE0C9BA741A991B93E8797DC9A1E"/>
    <w:rsid w:val="008C42CA"/>
    <w:pPr>
      <w:spacing w:after="160" w:line="259" w:lineRule="auto"/>
    </w:pPr>
    <w:rPr>
      <w:lang w:val="es-MX" w:eastAsia="es-MX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Sector">
  <a:themeElements>
    <a:clrScheme name="Sector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ector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ector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2014-08-19T00:00:00</PublishDate>
  <Abstract/>
  <CompanyAddress>Bolivar 767 departamento 205 col. álamos</CompanyAddress>
  <CompanyPhone>5534532968</CompanyPhone>
  <CompanyFax/>
  <CompanyEmail>Correo electrónico: earp519@gmail.com</CompanyEmail>
</CoverPageProperties>
</file>

<file path=customXml/item2.xml><?xml version="1.0" encoding="utf-8"?>
<t:templateProperties xmlns:t="http://schemas.microsoft.com/templates/2006/recipientData">
  <t:recipientName>Responsable de la Vacante:</t:recipientName>
  <t:recipientStreetAddress/>
  <t:recipientAddress2/>
  <t:recipientCitySTZip/>
</t:templateProperties>
</file>

<file path=customXml/item3.xml><?xml version="1.0" encoding="utf-8"?>
<b:Sources xmlns:b="http://schemas.microsoft.com/office/word/2004/10/bibliography" xmlns="http://schemas.microsoft.com/office/word/2004/10/bibliography"/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258BCAE-5C91-4FE8-A49D-C58775781A8C}">
  <ds:schemaRefs>
    <ds:schemaRef ds:uri="http://schemas.microsoft.com/templates/2006/recipientData"/>
  </ds:schemaRefs>
</ds:datastoreItem>
</file>

<file path=customXml/itemProps3.xml><?xml version="1.0" encoding="utf-8"?>
<ds:datastoreItem xmlns:ds="http://schemas.openxmlformats.org/officeDocument/2006/customXml" ds:itemID="{DD5981EE-F6AB-4209-9E9C-60CAF0C8F9FE}">
  <ds:schemaRefs>
    <ds:schemaRef ds:uri="http://schemas.microsoft.com/office/word/2004/10/bibliography"/>
  </ds:schemaRefs>
</ds:datastoreItem>
</file>

<file path=customXml/itemProps4.xml><?xml version="1.0" encoding="utf-8"?>
<ds:datastoreItem xmlns:ds="http://schemas.openxmlformats.org/officeDocument/2006/customXml" ds:itemID="{DB45ABE3-958F-4A4D-B780-8CFB888395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Cover letter with enclosures.dotx</Template>
  <TotalTime>13</TotalTime>
  <Pages>1</Pages>
  <Words>206</Words>
  <Characters>1137</Characters>
  <Application>Microsoft Office Word</Application>
  <DocSecurity>0</DocSecurity>
  <Lines>9</Lines>
  <Paragraphs>2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4" baseType="lpstr">
      <vt:lpstr/>
      <vt:lpstr/>
      <vt:lpstr>    &lt;[Su nombre]&gt;</vt:lpstr>
      <vt:lpstr>        &lt;[Seleccione la fecha]&gt;</vt:lpstr>
    </vt:vector>
  </TitlesOfParts>
  <Company/>
  <LinksUpToDate>false</LinksUpToDate>
  <CharactersWithSpaces>1341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Reyes Pérez Edgar Alfonso PMP, SMC, SFC,</dc:creator>
  <cp:lastModifiedBy>Microsoft</cp:lastModifiedBy>
  <cp:revision>6</cp:revision>
  <cp:lastPrinted>2006-08-01T17:47:00Z</cp:lastPrinted>
  <dcterms:created xsi:type="dcterms:W3CDTF">2014-08-19T12:49:00Z</dcterms:created>
  <dcterms:modified xsi:type="dcterms:W3CDTF">2017-08-16T22:09:00Z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TC101695623082</vt:lpwstr>
  </property>
</Properties>
</file>